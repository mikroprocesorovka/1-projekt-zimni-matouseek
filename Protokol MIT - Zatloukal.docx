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09"/>
        <w:gridCol w:w="142"/>
        <w:gridCol w:w="283"/>
        <w:gridCol w:w="425"/>
        <w:gridCol w:w="1276"/>
        <w:gridCol w:w="567"/>
        <w:gridCol w:w="142"/>
        <w:gridCol w:w="850"/>
        <w:gridCol w:w="426"/>
        <w:gridCol w:w="1134"/>
        <w:gridCol w:w="106"/>
        <w:gridCol w:w="177"/>
        <w:gridCol w:w="1063"/>
        <w:gridCol w:w="71"/>
        <w:gridCol w:w="1169"/>
        <w:gridCol w:w="124"/>
        <w:gridCol w:w="975"/>
      </w:tblGrid>
      <w:tr w:rsidR="0086268A">
        <w:trPr>
          <w:trHeight w:val="1375"/>
        </w:trPr>
        <w:tc>
          <w:tcPr>
            <w:tcW w:w="10915" w:type="dxa"/>
            <w:gridSpan w:val="18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86268A" w:rsidRDefault="0086268A">
            <w:pPr>
              <w:pStyle w:val="Nadpis2"/>
              <w:rPr>
                <w:sz w:val="34"/>
              </w:rPr>
            </w:pPr>
            <w:r>
              <w:rPr>
                <w:sz w:val="34"/>
              </w:rPr>
              <w:t>Vyšší odborná škola a Střední průmyslová škola elektrotechnická</w:t>
            </w:r>
          </w:p>
          <w:p w:rsidR="0086268A" w:rsidRPr="00AB555B" w:rsidRDefault="0086268A" w:rsidP="00AB555B">
            <w:pPr>
              <w:pStyle w:val="Nadpis2"/>
              <w:rPr>
                <w:sz w:val="34"/>
              </w:rPr>
            </w:pPr>
            <w:r>
              <w:rPr>
                <w:sz w:val="34"/>
              </w:rPr>
              <w:t>Božetěchova 3, Olomouc</w:t>
            </w:r>
          </w:p>
        </w:tc>
      </w:tr>
      <w:tr w:rsidR="0086268A">
        <w:trPr>
          <w:trHeight w:val="1665"/>
        </w:trPr>
        <w:tc>
          <w:tcPr>
            <w:tcW w:w="10915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AB555B" w:rsidRDefault="00AB555B" w:rsidP="00AB555B">
            <w:pPr>
              <w:jc w:val="center"/>
              <w:rPr>
                <w:rFonts w:ascii="Toronto" w:hAnsi="Toronto"/>
                <w:b/>
                <w:color w:val="808080"/>
                <w:sz w:val="84"/>
              </w:rPr>
            </w:pPr>
            <w:r>
              <w:rPr>
                <w:rFonts w:ascii="Toronto" w:hAnsi="Toronto"/>
                <w:b/>
                <w:color w:val="808080"/>
                <w:sz w:val="84"/>
              </w:rPr>
              <w:t>Projektová úloha MIT</w:t>
            </w:r>
          </w:p>
        </w:tc>
      </w:tr>
      <w:tr w:rsidR="0086268A">
        <w:trPr>
          <w:cantSplit/>
          <w:trHeight w:val="248"/>
        </w:trPr>
        <w:tc>
          <w:tcPr>
            <w:tcW w:w="1985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  <w:rPr>
                <w:rFonts w:ascii="Aardvark" w:hAnsi="Aardvark"/>
              </w:rPr>
            </w:pPr>
            <w:r>
              <w:rPr>
                <w:sz w:val="18"/>
              </w:rPr>
              <w:t>Název úlohy</w:t>
            </w:r>
          </w:p>
        </w:tc>
        <w:tc>
          <w:tcPr>
            <w:tcW w:w="6662" w:type="dxa"/>
            <w:gridSpan w:val="1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86268A" w:rsidRDefault="0086268A">
            <w:pPr>
              <w:rPr>
                <w:rFonts w:ascii="Aardvark" w:hAnsi="Aardvark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</w:pPr>
            <w:r>
              <w:rPr>
                <w:sz w:val="18"/>
              </w:rPr>
              <w:t>Číslo úlohy</w:t>
            </w:r>
          </w:p>
        </w:tc>
        <w:tc>
          <w:tcPr>
            <w:tcW w:w="975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86268A" w:rsidRDefault="0086268A"/>
        </w:tc>
      </w:tr>
      <w:tr w:rsidR="0086268A">
        <w:trPr>
          <w:cantSplit/>
          <w:trHeight w:val="1070"/>
        </w:trPr>
        <w:tc>
          <w:tcPr>
            <w:tcW w:w="8647" w:type="dxa"/>
            <w:gridSpan w:val="15"/>
            <w:tcBorders>
              <w:top w:val="nil"/>
              <w:left w:val="single" w:sz="18" w:space="0" w:color="auto"/>
              <w:right w:val="single" w:sz="12" w:space="0" w:color="auto"/>
            </w:tcBorders>
            <w:vAlign w:val="center"/>
          </w:tcPr>
          <w:p w:rsidR="0086268A" w:rsidRDefault="00DA6B49" w:rsidP="00CD272B">
            <w:pPr>
              <w:pStyle w:val="Nadpis3"/>
            </w:pPr>
            <w:r>
              <w:t>Teploměr a display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86268A" w:rsidRDefault="00DA6B49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-</w:t>
            </w:r>
          </w:p>
        </w:tc>
      </w:tr>
      <w:tr w:rsidR="0086268A">
        <w:trPr>
          <w:cantSplit/>
          <w:trHeight w:val="5833"/>
        </w:trPr>
        <w:tc>
          <w:tcPr>
            <w:tcW w:w="10915" w:type="dxa"/>
            <w:gridSpan w:val="18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86268A" w:rsidRPr="00861B9D" w:rsidRDefault="0086268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18"/>
              </w:rPr>
              <w:t xml:space="preserve">          </w:t>
            </w:r>
            <w:r w:rsidR="00861B9D">
              <w:rPr>
                <w:b/>
                <w:sz w:val="28"/>
                <w:szCs w:val="28"/>
                <w:u w:val="single"/>
              </w:rPr>
              <w:t>Z</w:t>
            </w:r>
            <w:r w:rsidR="006F6703">
              <w:rPr>
                <w:b/>
                <w:sz w:val="28"/>
                <w:szCs w:val="28"/>
                <w:u w:val="single"/>
              </w:rPr>
              <w:t>ADÁNÍ</w:t>
            </w:r>
            <w:r w:rsidR="00861B9D">
              <w:rPr>
                <w:b/>
                <w:sz w:val="28"/>
                <w:szCs w:val="28"/>
                <w:u w:val="single"/>
              </w:rPr>
              <w:t>:</w:t>
            </w:r>
          </w:p>
          <w:p w:rsidR="0086268A" w:rsidRDefault="0086268A"/>
          <w:p w:rsidR="0086268A" w:rsidRPr="00E30036" w:rsidRDefault="00DA6B49" w:rsidP="00E30036">
            <w:pPr>
              <w:pStyle w:val="Odstavecseseznamem"/>
              <w:numPr>
                <w:ilvl w:val="0"/>
                <w:numId w:val="27"/>
              </w:numPr>
              <w:rPr>
                <w:szCs w:val="24"/>
              </w:rPr>
            </w:pPr>
            <w:r w:rsidRPr="00DA6B49">
              <w:rPr>
                <w:szCs w:val="24"/>
              </w:rPr>
              <w:t>Sestav a naprogramuj teploměr, který bude zaznamenávat teplotu, pomocí ADC převodníku jí převádět a zobrazovat na display.</w:t>
            </w:r>
          </w:p>
          <w:p w:rsidR="000915C7" w:rsidRDefault="000915C7"/>
          <w:p w:rsidR="0086268A" w:rsidRDefault="0086268A"/>
          <w:p w:rsidR="0086268A" w:rsidRDefault="0086268A"/>
          <w:p w:rsidR="0086268A" w:rsidRDefault="0086268A"/>
          <w:p w:rsidR="0086268A" w:rsidRDefault="0086268A"/>
        </w:tc>
      </w:tr>
      <w:tr w:rsidR="0086268A">
        <w:trPr>
          <w:cantSplit/>
          <w:trHeight w:val="279"/>
        </w:trPr>
        <w:tc>
          <w:tcPr>
            <w:tcW w:w="1276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Poř</w:t>
            </w:r>
            <w:proofErr w:type="spellEnd"/>
            <w:r>
              <w:rPr>
                <w:sz w:val="18"/>
              </w:rPr>
              <w:t>. č.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Příjmení a jméno</w:t>
            </w:r>
          </w:p>
        </w:tc>
        <w:tc>
          <w:tcPr>
            <w:tcW w:w="3261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86268A" w:rsidRDefault="0086268A">
            <w:pPr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Třída</w:t>
            </w:r>
          </w:p>
        </w:tc>
        <w:tc>
          <w:tcPr>
            <w:tcW w:w="141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Skupina</w:t>
            </w: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Školní rok</w:t>
            </w:r>
          </w:p>
        </w:tc>
        <w:tc>
          <w:tcPr>
            <w:tcW w:w="975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</w:p>
        </w:tc>
      </w:tr>
      <w:tr w:rsidR="0086268A">
        <w:trPr>
          <w:cantSplit/>
          <w:trHeight w:val="305"/>
        </w:trPr>
        <w:tc>
          <w:tcPr>
            <w:tcW w:w="1276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268A" w:rsidRDefault="00983193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29</w:t>
            </w:r>
          </w:p>
        </w:tc>
        <w:tc>
          <w:tcPr>
            <w:tcW w:w="482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268A" w:rsidRDefault="00FC26EB">
            <w:pPr>
              <w:pStyle w:val="Nadpis3"/>
              <w:rPr>
                <w:noProof w:val="0"/>
              </w:rPr>
            </w:pPr>
            <w:r>
              <w:rPr>
                <w:noProof w:val="0"/>
              </w:rPr>
              <w:t>ZATLOUKAL Matouš</w:t>
            </w: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268A" w:rsidRDefault="00936EEC" w:rsidP="00A678C7">
            <w:pPr>
              <w:pStyle w:val="Nadpis3"/>
              <w:rPr>
                <w:noProof w:val="0"/>
              </w:rPr>
            </w:pPr>
            <w:r>
              <w:rPr>
                <w:noProof w:val="0"/>
              </w:rPr>
              <w:t>4</w:t>
            </w:r>
            <w:r w:rsidR="00FC26EB">
              <w:rPr>
                <w:noProof w:val="0"/>
              </w:rPr>
              <w:t>B</w:t>
            </w:r>
          </w:p>
        </w:tc>
        <w:tc>
          <w:tcPr>
            <w:tcW w:w="1417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268A" w:rsidRDefault="00E30036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86268A" w:rsidRDefault="0086268A" w:rsidP="0082303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202</w:t>
            </w:r>
            <w:r w:rsidR="00936EEC">
              <w:rPr>
                <w:rFonts w:ascii="Arial" w:hAnsi="Arial"/>
                <w:sz w:val="40"/>
              </w:rPr>
              <w:t>1</w:t>
            </w:r>
            <w:r>
              <w:rPr>
                <w:rFonts w:ascii="Arial" w:hAnsi="Arial"/>
                <w:sz w:val="40"/>
              </w:rPr>
              <w:t>/</w:t>
            </w:r>
            <w:r w:rsidR="00823037">
              <w:rPr>
                <w:rFonts w:ascii="Arial" w:hAnsi="Arial"/>
                <w:sz w:val="40"/>
              </w:rPr>
              <w:t>2</w:t>
            </w:r>
            <w:r w:rsidR="00936EEC">
              <w:rPr>
                <w:rFonts w:ascii="Arial" w:hAnsi="Arial"/>
                <w:sz w:val="40"/>
              </w:rPr>
              <w:t>2</w:t>
            </w:r>
          </w:p>
        </w:tc>
      </w:tr>
      <w:tr w:rsidR="0086268A" w:rsidTr="00A678C7">
        <w:trPr>
          <w:cantSplit/>
          <w:trHeight w:val="179"/>
        </w:trPr>
        <w:tc>
          <w:tcPr>
            <w:tcW w:w="2127" w:type="dxa"/>
            <w:gridSpan w:val="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:rsidR="0086268A" w:rsidRDefault="0086268A" w:rsidP="00E30036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Datum </w:t>
            </w:r>
            <w:r w:rsidR="00E30036">
              <w:rPr>
                <w:sz w:val="18"/>
              </w:rPr>
              <w:t>zadání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6268A" w:rsidRDefault="0086268A"/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odevzdání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6268A" w:rsidRDefault="0086268A"/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6268A" w:rsidRDefault="0086268A"/>
        </w:tc>
        <w:tc>
          <w:tcPr>
            <w:tcW w:w="4819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8" w:space="0" w:color="auto"/>
            </w:tcBorders>
            <w:vAlign w:val="bottom"/>
          </w:tcPr>
          <w:p w:rsidR="0086268A" w:rsidRDefault="0086268A">
            <w:pPr>
              <w:jc w:val="center"/>
            </w:pPr>
            <w:r>
              <w:rPr>
                <w:sz w:val="18"/>
              </w:rPr>
              <w:t>Klasifikace</w:t>
            </w:r>
          </w:p>
        </w:tc>
      </w:tr>
      <w:tr w:rsidR="0086268A" w:rsidTr="00A678C7">
        <w:trPr>
          <w:cantSplit/>
          <w:trHeight w:val="826"/>
        </w:trPr>
        <w:tc>
          <w:tcPr>
            <w:tcW w:w="2410" w:type="dxa"/>
            <w:gridSpan w:val="4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268A" w:rsidRDefault="00081FC7" w:rsidP="0082303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-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268A" w:rsidRDefault="00081FC7" w:rsidP="0082303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-</w:t>
            </w:r>
          </w:p>
        </w:tc>
        <w:tc>
          <w:tcPr>
            <w:tcW w:w="14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6268A" w:rsidRDefault="00936EEC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5</w:t>
            </w:r>
          </w:p>
        </w:tc>
        <w:tc>
          <w:tcPr>
            <w:tcW w:w="124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86268A" w:rsidRDefault="00AB55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Textová část</w:t>
            </w:r>
          </w:p>
          <w:p w:rsidR="0086268A" w:rsidRDefault="0086268A">
            <w:pPr>
              <w:jc w:val="center"/>
              <w:rPr>
                <w:sz w:val="18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86268A" w:rsidRDefault="00AB55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Obhajoba</w:t>
            </w:r>
          </w:p>
        </w:tc>
        <w:tc>
          <w:tcPr>
            <w:tcW w:w="1240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86268A" w:rsidRDefault="00AB55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Funkčnost</w:t>
            </w:r>
          </w:p>
        </w:tc>
        <w:tc>
          <w:tcPr>
            <w:tcW w:w="1099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:rsidR="0086268A" w:rsidRDefault="00AB55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86268A">
        <w:trPr>
          <w:cantSplit/>
          <w:trHeight w:val="371"/>
        </w:trPr>
        <w:tc>
          <w:tcPr>
            <w:tcW w:w="4820" w:type="dxa"/>
            <w:gridSpan w:val="8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86268A" w:rsidRDefault="00AB555B">
            <w:pPr>
              <w:jc w:val="center"/>
            </w:pPr>
            <w:r>
              <w:t xml:space="preserve">Protokol </w:t>
            </w:r>
            <w:r w:rsidR="0086268A">
              <w:t>obsahuje:</w:t>
            </w:r>
          </w:p>
        </w:tc>
        <w:tc>
          <w:tcPr>
            <w:tcW w:w="2693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6268A" w:rsidRDefault="0086268A">
            <w:r>
              <w:t>teoretický úvod</w:t>
            </w:r>
          </w:p>
        </w:tc>
        <w:tc>
          <w:tcPr>
            <w:tcW w:w="3402" w:type="dxa"/>
            <w:gridSpan w:val="5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86268A" w:rsidRDefault="0086268A"/>
        </w:tc>
      </w:tr>
      <w:tr w:rsidR="0086268A">
        <w:trPr>
          <w:cantSplit/>
          <w:trHeight w:val="372"/>
        </w:trPr>
        <w:tc>
          <w:tcPr>
            <w:tcW w:w="4820" w:type="dxa"/>
            <w:gridSpan w:val="8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86268A" w:rsidRDefault="0086268A">
            <w:pPr>
              <w:jc w:val="center"/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68A" w:rsidRDefault="0086268A">
            <w:r>
              <w:t>schéma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86268A" w:rsidRDefault="0086268A"/>
        </w:tc>
      </w:tr>
      <w:tr w:rsidR="0086268A">
        <w:trPr>
          <w:cantSplit/>
          <w:trHeight w:val="371"/>
        </w:trPr>
        <w:tc>
          <w:tcPr>
            <w:tcW w:w="4820" w:type="dxa"/>
            <w:gridSpan w:val="8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86268A" w:rsidRDefault="0086268A">
            <w:pPr>
              <w:jc w:val="center"/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68A" w:rsidRDefault="0086268A"/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86268A" w:rsidRDefault="0086268A"/>
        </w:tc>
      </w:tr>
      <w:tr w:rsidR="0086268A">
        <w:trPr>
          <w:cantSplit/>
          <w:trHeight w:val="297"/>
        </w:trPr>
        <w:tc>
          <w:tcPr>
            <w:tcW w:w="4820" w:type="dxa"/>
            <w:gridSpan w:val="8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86268A" w:rsidRDefault="0086268A">
            <w:pPr>
              <w:jc w:val="center"/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6268A" w:rsidRDefault="0086268A"/>
        </w:tc>
        <w:tc>
          <w:tcPr>
            <w:tcW w:w="3402" w:type="dxa"/>
            <w:gridSpan w:val="5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86268A" w:rsidRDefault="0086268A">
            <w:r>
              <w:t>závěr</w:t>
            </w:r>
          </w:p>
        </w:tc>
      </w:tr>
    </w:tbl>
    <w:p w:rsidR="0086268A" w:rsidRDefault="0086268A">
      <w:pPr>
        <w:sectPr w:rsidR="0086268A">
          <w:pgSz w:w="11906" w:h="16838"/>
          <w:pgMar w:top="851" w:right="284" w:bottom="851" w:left="567" w:header="708" w:footer="708" w:gutter="0"/>
          <w:cols w:space="708"/>
        </w:sectPr>
      </w:pPr>
    </w:p>
    <w:p w:rsidR="0086268A" w:rsidRDefault="0086268A">
      <w:pPr>
        <w:rPr>
          <w:b/>
          <w:u w:val="single"/>
        </w:rPr>
      </w:pPr>
      <w:r>
        <w:rPr>
          <w:b/>
          <w:sz w:val="28"/>
          <w:u w:val="single"/>
        </w:rPr>
        <w:lastRenderedPageBreak/>
        <w:t>TEORETICKÝ ÚVOD:</w:t>
      </w:r>
    </w:p>
    <w:p w:rsidR="00D120A6" w:rsidRDefault="00D120A6" w:rsidP="00426867"/>
    <w:p w:rsidR="00B50B81" w:rsidRDefault="00B50B81" w:rsidP="00426867">
      <w:pPr>
        <w:rPr>
          <w:b/>
          <w:u w:val="single"/>
        </w:rPr>
      </w:pPr>
      <w:r w:rsidRPr="00B50B81">
        <w:rPr>
          <w:b/>
          <w:u w:val="single"/>
        </w:rPr>
        <w:t>Slovní popis zapojení</w:t>
      </w:r>
    </w:p>
    <w:p w:rsidR="00B50B81" w:rsidRPr="00B50B81" w:rsidRDefault="00B50B81" w:rsidP="00426867">
      <w:pPr>
        <w:rPr>
          <w:b/>
          <w:u w:val="single"/>
        </w:rPr>
      </w:pPr>
    </w:p>
    <w:p w:rsidR="000C76B8" w:rsidRDefault="00CA22B5">
      <w:pPr>
        <w:rPr>
          <w:szCs w:val="24"/>
        </w:rPr>
      </w:pPr>
      <w:r>
        <w:t>K mikroprocesoru STM8 je připojen LED display</w:t>
      </w:r>
      <w:r w:rsidR="00FA7E4C">
        <w:t xml:space="preserve">, teploměr a potenciometr. Potenciometr je na regulaci kontrastu a je připojen na vstup 3 na displeji. Teploměr je připojen na vstup PB2 mikroprocesoru STM8. </w:t>
      </w:r>
    </w:p>
    <w:p w:rsidR="000C76B8" w:rsidRDefault="000C76B8">
      <w:pPr>
        <w:rPr>
          <w:szCs w:val="24"/>
        </w:rPr>
      </w:pPr>
    </w:p>
    <w:p w:rsidR="00B50B81" w:rsidRDefault="00B50B81">
      <w:pPr>
        <w:rPr>
          <w:b/>
          <w:szCs w:val="24"/>
          <w:u w:val="single"/>
        </w:rPr>
      </w:pPr>
      <w:r w:rsidRPr="00B50B81">
        <w:rPr>
          <w:b/>
          <w:szCs w:val="24"/>
          <w:u w:val="single"/>
        </w:rPr>
        <w:t>Slovní popis funkce</w:t>
      </w:r>
    </w:p>
    <w:p w:rsidR="00B50B81" w:rsidRDefault="00B50B81">
      <w:pPr>
        <w:rPr>
          <w:b/>
          <w:szCs w:val="24"/>
          <w:u w:val="single"/>
        </w:rPr>
      </w:pPr>
    </w:p>
    <w:p w:rsidR="00491B88" w:rsidRPr="00791ABA" w:rsidRDefault="0046773D" w:rsidP="0046773D">
      <w:pPr>
        <w:rPr>
          <w:szCs w:val="24"/>
        </w:rPr>
      </w:pPr>
      <w:r>
        <w:rPr>
          <w:szCs w:val="24"/>
        </w:rPr>
        <w:t xml:space="preserve">Program na začátku taktuje MCU, inicializuje LCD display a </w:t>
      </w:r>
      <w:proofErr w:type="spellStart"/>
      <w:r>
        <w:rPr>
          <w:szCs w:val="24"/>
        </w:rPr>
        <w:t>milis</w:t>
      </w:r>
      <w:proofErr w:type="spellEnd"/>
      <w:r>
        <w:rPr>
          <w:szCs w:val="24"/>
        </w:rPr>
        <w:t xml:space="preserve">. </w:t>
      </w:r>
      <w:r w:rsidR="00022E44">
        <w:rPr>
          <w:szCs w:val="24"/>
        </w:rPr>
        <w:t xml:space="preserve">Poté inicializuje ADC převodník. Následně </w:t>
      </w:r>
      <w:r w:rsidR="00791ABA">
        <w:rPr>
          <w:szCs w:val="24"/>
        </w:rPr>
        <w:t xml:space="preserve">nastane neustále se opakující smyčka, kde se do proměnné </w:t>
      </w:r>
      <w:proofErr w:type="spellStart"/>
      <w:r w:rsidR="00791ABA">
        <w:rPr>
          <w:i/>
          <w:szCs w:val="24"/>
        </w:rPr>
        <w:t>adc</w:t>
      </w:r>
      <w:proofErr w:type="spellEnd"/>
      <w:r w:rsidR="00791ABA">
        <w:rPr>
          <w:i/>
          <w:szCs w:val="24"/>
        </w:rPr>
        <w:t>_</w:t>
      </w:r>
      <w:proofErr w:type="spellStart"/>
      <w:r w:rsidR="00791ABA">
        <w:rPr>
          <w:i/>
          <w:szCs w:val="24"/>
        </w:rPr>
        <w:t>value</w:t>
      </w:r>
      <w:proofErr w:type="spellEnd"/>
      <w:r w:rsidR="00791ABA">
        <w:rPr>
          <w:szCs w:val="24"/>
        </w:rPr>
        <w:t xml:space="preserve"> zapisuje hodnota z teploměru na pinu PB2. Ta se převádí na reálnou hodnotu teploty a ukládá se do proměnné </w:t>
      </w:r>
      <w:r w:rsidR="00791ABA">
        <w:rPr>
          <w:i/>
          <w:szCs w:val="24"/>
        </w:rPr>
        <w:t>teplota</w:t>
      </w:r>
      <w:r w:rsidR="00791ABA">
        <w:rPr>
          <w:szCs w:val="24"/>
        </w:rPr>
        <w:t>. A nakonec se na display na souřadnice 0, 0 zapíše reálná hodnota teploty, a na souřadnice 4, 0 se dopíše „C“, aby uživatel věděl, že daná hodnota je ve stupních celsia.</w:t>
      </w:r>
    </w:p>
    <w:p w:rsidR="00AE63E6" w:rsidRDefault="00AE63E6">
      <w:pPr>
        <w:rPr>
          <w:szCs w:val="24"/>
        </w:rPr>
      </w:pPr>
    </w:p>
    <w:p w:rsidR="00AE63E6" w:rsidRDefault="00AE63E6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BLOKOVÉ SCHÉMA:</w:t>
      </w:r>
    </w:p>
    <w:p w:rsidR="00AE63E6" w:rsidRDefault="00AE63E6">
      <w:pPr>
        <w:rPr>
          <w:b/>
          <w:szCs w:val="24"/>
          <w:u w:val="single"/>
        </w:rPr>
      </w:pPr>
    </w:p>
    <w:p w:rsidR="00CA22B5" w:rsidRDefault="00CA22B5" w:rsidP="00CA22B5">
      <w:pPr>
        <w:keepNext/>
      </w:pPr>
      <w:r>
        <w:rPr>
          <w:b/>
          <w:noProof/>
          <w:szCs w:val="24"/>
          <w:u w:val="single"/>
        </w:rPr>
        <w:drawing>
          <wp:inline distT="0" distB="0" distL="0" distR="0">
            <wp:extent cx="3381847" cy="2524478"/>
            <wp:effectExtent l="19050" t="0" r="9053" b="0"/>
            <wp:docPr id="4" name="Obrázek 3" descr="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E6" w:rsidRPr="00AE63E6" w:rsidRDefault="00CA22B5" w:rsidP="00CA22B5">
      <w:pPr>
        <w:pStyle w:val="Titulek"/>
        <w:rPr>
          <w:b w:val="0"/>
          <w:szCs w:val="24"/>
          <w:u w:val="single"/>
        </w:rPr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</w:t>
      </w:r>
      <w:r w:rsidR="00A85BF0">
        <w:t>–</w:t>
      </w:r>
      <w:r>
        <w:t xml:space="preserve"> </w:t>
      </w:r>
      <w:r w:rsidR="00A85BF0">
        <w:t xml:space="preserve">Schéma č. 1: </w:t>
      </w:r>
      <w:r>
        <w:t>Blokové schéma obvodu</w:t>
      </w:r>
    </w:p>
    <w:p w:rsidR="00491B88" w:rsidRDefault="00491B88">
      <w:pPr>
        <w:rPr>
          <w:szCs w:val="24"/>
        </w:rPr>
      </w:pPr>
    </w:p>
    <w:p w:rsidR="00E62BC1" w:rsidRDefault="00E62BC1">
      <w:pPr>
        <w:rPr>
          <w:szCs w:val="24"/>
        </w:rPr>
      </w:pPr>
    </w:p>
    <w:p w:rsidR="00E62BC1" w:rsidRDefault="00E62BC1">
      <w:pPr>
        <w:rPr>
          <w:szCs w:val="24"/>
        </w:rPr>
      </w:pPr>
    </w:p>
    <w:p w:rsidR="00E62BC1" w:rsidRDefault="00E62BC1">
      <w:pPr>
        <w:rPr>
          <w:szCs w:val="24"/>
        </w:rPr>
      </w:pPr>
    </w:p>
    <w:p w:rsidR="00E62BC1" w:rsidRDefault="00E62BC1">
      <w:pPr>
        <w:rPr>
          <w:szCs w:val="24"/>
        </w:rPr>
      </w:pPr>
    </w:p>
    <w:p w:rsidR="00E62BC1" w:rsidRDefault="00E62BC1">
      <w:pPr>
        <w:rPr>
          <w:szCs w:val="24"/>
        </w:rPr>
      </w:pPr>
    </w:p>
    <w:p w:rsidR="00E62BC1" w:rsidRDefault="00E62BC1">
      <w:pPr>
        <w:rPr>
          <w:szCs w:val="24"/>
        </w:rPr>
      </w:pPr>
    </w:p>
    <w:p w:rsidR="00E62BC1" w:rsidRDefault="00E62BC1">
      <w:pPr>
        <w:rPr>
          <w:szCs w:val="24"/>
        </w:rPr>
      </w:pPr>
    </w:p>
    <w:p w:rsidR="00E62BC1" w:rsidRDefault="00E62BC1">
      <w:pPr>
        <w:rPr>
          <w:szCs w:val="24"/>
        </w:rPr>
      </w:pPr>
    </w:p>
    <w:p w:rsidR="00E62BC1" w:rsidRDefault="00E62BC1">
      <w:pPr>
        <w:rPr>
          <w:szCs w:val="24"/>
        </w:rPr>
      </w:pPr>
    </w:p>
    <w:p w:rsidR="00E62BC1" w:rsidRDefault="00E62BC1">
      <w:pPr>
        <w:rPr>
          <w:szCs w:val="24"/>
        </w:rPr>
      </w:pPr>
    </w:p>
    <w:p w:rsidR="00E62BC1" w:rsidRDefault="00E62BC1">
      <w:pPr>
        <w:rPr>
          <w:szCs w:val="24"/>
        </w:rPr>
      </w:pPr>
    </w:p>
    <w:p w:rsidR="00E62BC1" w:rsidRDefault="00E62BC1">
      <w:pPr>
        <w:rPr>
          <w:szCs w:val="24"/>
        </w:rPr>
      </w:pPr>
    </w:p>
    <w:p w:rsidR="00E62BC1" w:rsidRDefault="00E62BC1">
      <w:pPr>
        <w:rPr>
          <w:szCs w:val="24"/>
        </w:rPr>
      </w:pPr>
    </w:p>
    <w:p w:rsidR="00E62BC1" w:rsidRDefault="00E62BC1">
      <w:pPr>
        <w:rPr>
          <w:szCs w:val="24"/>
        </w:rPr>
      </w:pPr>
    </w:p>
    <w:p w:rsidR="00E62BC1" w:rsidRDefault="00E62BC1">
      <w:pPr>
        <w:rPr>
          <w:szCs w:val="24"/>
        </w:rPr>
      </w:pPr>
    </w:p>
    <w:p w:rsidR="00E62BC1" w:rsidRDefault="00E62BC1">
      <w:pPr>
        <w:rPr>
          <w:szCs w:val="24"/>
        </w:rPr>
      </w:pPr>
    </w:p>
    <w:p w:rsidR="00E62BC1" w:rsidRDefault="00E62BC1">
      <w:pPr>
        <w:rPr>
          <w:szCs w:val="24"/>
        </w:rPr>
      </w:pPr>
    </w:p>
    <w:p w:rsidR="00E62BC1" w:rsidRPr="00F26931" w:rsidRDefault="00E62BC1">
      <w:pPr>
        <w:rPr>
          <w:szCs w:val="24"/>
        </w:rPr>
      </w:pPr>
    </w:p>
    <w:p w:rsidR="0099624D" w:rsidRDefault="0086268A">
      <w:pPr>
        <w:rPr>
          <w:b/>
          <w:caps/>
          <w:sz w:val="28"/>
          <w:u w:val="single"/>
        </w:rPr>
      </w:pPr>
      <w:r>
        <w:rPr>
          <w:b/>
          <w:caps/>
          <w:sz w:val="28"/>
          <w:u w:val="single"/>
        </w:rPr>
        <w:lastRenderedPageBreak/>
        <w:t>Schéma:</w:t>
      </w:r>
    </w:p>
    <w:p w:rsidR="00144BDC" w:rsidRDefault="00144BDC"/>
    <w:p w:rsidR="00AB555B" w:rsidRDefault="00E62BC1" w:rsidP="00AB555B">
      <w:pPr>
        <w:keepNext/>
        <w:outlineLvl w:val="0"/>
      </w:pPr>
      <w:r>
        <w:rPr>
          <w:noProof/>
        </w:rPr>
        <w:drawing>
          <wp:inline distT="0" distB="0" distL="0" distR="0">
            <wp:extent cx="6479540" cy="4735830"/>
            <wp:effectExtent l="19050" t="0" r="0" b="0"/>
            <wp:docPr id="6" name="Obrázek 5" descr="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8A" w:rsidRPr="00AB555B" w:rsidRDefault="00AB555B" w:rsidP="00AB555B">
      <w:pPr>
        <w:pStyle w:val="Titulek"/>
      </w:pPr>
      <w:r>
        <w:t xml:space="preserve">Obrázek </w:t>
      </w:r>
      <w:fldSimple w:instr=" SEQ Obrázek \* ARABIC ">
        <w:r w:rsidR="00CA22B5">
          <w:rPr>
            <w:noProof/>
          </w:rPr>
          <w:t>2</w:t>
        </w:r>
      </w:fldSimple>
      <w:r w:rsidR="004E4D7B">
        <w:t xml:space="preserve"> - Schéma č. 2: Schéma zapojení teploměru</w:t>
      </w:r>
    </w:p>
    <w:p w:rsidR="00E62BC1" w:rsidRDefault="00E62BC1" w:rsidP="00AB555B">
      <w:pPr>
        <w:outlineLvl w:val="0"/>
        <w:rPr>
          <w:b/>
          <w:sz w:val="28"/>
          <w:u w:val="single"/>
        </w:rPr>
      </w:pPr>
    </w:p>
    <w:p w:rsidR="00E62BC1" w:rsidRDefault="00E62BC1" w:rsidP="00AB555B">
      <w:pPr>
        <w:outlineLvl w:val="0"/>
        <w:rPr>
          <w:b/>
          <w:sz w:val="28"/>
          <w:u w:val="single"/>
        </w:rPr>
      </w:pPr>
    </w:p>
    <w:p w:rsidR="00E62BC1" w:rsidRDefault="00E62BC1" w:rsidP="00AB555B">
      <w:pPr>
        <w:outlineLvl w:val="0"/>
        <w:rPr>
          <w:b/>
          <w:sz w:val="28"/>
          <w:u w:val="single"/>
        </w:rPr>
      </w:pPr>
    </w:p>
    <w:p w:rsidR="00E62BC1" w:rsidRDefault="00E62BC1" w:rsidP="00AB555B">
      <w:pPr>
        <w:outlineLvl w:val="0"/>
        <w:rPr>
          <w:b/>
          <w:sz w:val="28"/>
          <w:u w:val="single"/>
        </w:rPr>
      </w:pPr>
    </w:p>
    <w:p w:rsidR="00E62BC1" w:rsidRDefault="00E62BC1" w:rsidP="00AB555B">
      <w:pPr>
        <w:outlineLvl w:val="0"/>
        <w:rPr>
          <w:b/>
          <w:sz w:val="28"/>
          <w:u w:val="single"/>
        </w:rPr>
      </w:pPr>
    </w:p>
    <w:p w:rsidR="00E62BC1" w:rsidRDefault="00E62BC1" w:rsidP="00AB555B">
      <w:pPr>
        <w:outlineLvl w:val="0"/>
        <w:rPr>
          <w:b/>
          <w:sz w:val="28"/>
          <w:u w:val="single"/>
        </w:rPr>
      </w:pPr>
    </w:p>
    <w:p w:rsidR="00E62BC1" w:rsidRDefault="00E62BC1" w:rsidP="00AB555B">
      <w:pPr>
        <w:outlineLvl w:val="0"/>
        <w:rPr>
          <w:b/>
          <w:sz w:val="28"/>
          <w:u w:val="single"/>
        </w:rPr>
      </w:pPr>
    </w:p>
    <w:p w:rsidR="00E62BC1" w:rsidRDefault="00E62BC1" w:rsidP="00AB555B">
      <w:pPr>
        <w:outlineLvl w:val="0"/>
        <w:rPr>
          <w:b/>
          <w:sz w:val="28"/>
          <w:u w:val="single"/>
        </w:rPr>
      </w:pPr>
    </w:p>
    <w:p w:rsidR="00E62BC1" w:rsidRDefault="00E62BC1" w:rsidP="00AB555B">
      <w:pPr>
        <w:outlineLvl w:val="0"/>
        <w:rPr>
          <w:b/>
          <w:sz w:val="28"/>
          <w:u w:val="single"/>
        </w:rPr>
      </w:pPr>
    </w:p>
    <w:p w:rsidR="00E62BC1" w:rsidRDefault="00E62BC1" w:rsidP="00AB555B">
      <w:pPr>
        <w:outlineLvl w:val="0"/>
        <w:rPr>
          <w:b/>
          <w:sz w:val="28"/>
          <w:u w:val="single"/>
        </w:rPr>
      </w:pPr>
    </w:p>
    <w:p w:rsidR="00E62BC1" w:rsidRDefault="00E62BC1" w:rsidP="00AB555B">
      <w:pPr>
        <w:outlineLvl w:val="0"/>
        <w:rPr>
          <w:b/>
          <w:sz w:val="28"/>
          <w:u w:val="single"/>
        </w:rPr>
      </w:pPr>
    </w:p>
    <w:p w:rsidR="00E62BC1" w:rsidRDefault="00E62BC1" w:rsidP="00AB555B">
      <w:pPr>
        <w:outlineLvl w:val="0"/>
        <w:rPr>
          <w:b/>
          <w:sz w:val="28"/>
          <w:u w:val="single"/>
        </w:rPr>
      </w:pPr>
    </w:p>
    <w:p w:rsidR="00E62BC1" w:rsidRDefault="00E62BC1" w:rsidP="00AB555B">
      <w:pPr>
        <w:outlineLvl w:val="0"/>
        <w:rPr>
          <w:b/>
          <w:sz w:val="28"/>
          <w:u w:val="single"/>
        </w:rPr>
      </w:pPr>
    </w:p>
    <w:p w:rsidR="00E62BC1" w:rsidRDefault="00E62BC1" w:rsidP="00AB555B">
      <w:pPr>
        <w:outlineLvl w:val="0"/>
        <w:rPr>
          <w:b/>
          <w:sz w:val="28"/>
          <w:u w:val="single"/>
        </w:rPr>
      </w:pPr>
    </w:p>
    <w:p w:rsidR="00E62BC1" w:rsidRDefault="00E62BC1" w:rsidP="00AB555B">
      <w:pPr>
        <w:outlineLvl w:val="0"/>
        <w:rPr>
          <w:b/>
          <w:sz w:val="28"/>
          <w:u w:val="single"/>
        </w:rPr>
      </w:pPr>
    </w:p>
    <w:p w:rsidR="00E62BC1" w:rsidRDefault="00E62BC1" w:rsidP="00AB555B">
      <w:pPr>
        <w:outlineLvl w:val="0"/>
        <w:rPr>
          <w:b/>
          <w:sz w:val="28"/>
          <w:u w:val="single"/>
        </w:rPr>
      </w:pPr>
    </w:p>
    <w:p w:rsidR="00E62BC1" w:rsidRDefault="00E62BC1" w:rsidP="00AB555B">
      <w:pPr>
        <w:outlineLvl w:val="0"/>
        <w:rPr>
          <w:b/>
          <w:sz w:val="28"/>
          <w:u w:val="single"/>
        </w:rPr>
      </w:pPr>
    </w:p>
    <w:p w:rsidR="00E62BC1" w:rsidRDefault="00E62BC1" w:rsidP="00AB555B">
      <w:pPr>
        <w:outlineLvl w:val="0"/>
        <w:rPr>
          <w:b/>
          <w:sz w:val="28"/>
          <w:u w:val="single"/>
        </w:rPr>
      </w:pPr>
    </w:p>
    <w:p w:rsidR="00AB555B" w:rsidRDefault="00AB555B" w:rsidP="00AB555B">
      <w:pPr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VÝVOJOVÝ DIAGRAM:</w:t>
      </w:r>
    </w:p>
    <w:p w:rsidR="00AE63E6" w:rsidRPr="00AE63E6" w:rsidRDefault="00AE63E6" w:rsidP="00AB555B">
      <w:pPr>
        <w:outlineLvl w:val="0"/>
        <w:rPr>
          <w:b/>
          <w:sz w:val="28"/>
          <w:u w:val="single"/>
        </w:rPr>
      </w:pPr>
    </w:p>
    <w:p w:rsidR="002D73C9" w:rsidRDefault="003056F7" w:rsidP="002D73C9">
      <w:pPr>
        <w:keepNext/>
        <w:outlineLvl w:val="0"/>
      </w:pPr>
      <w:r>
        <w:rPr>
          <w:noProof/>
        </w:rPr>
        <w:drawing>
          <wp:inline distT="0" distB="0" distL="0" distR="0">
            <wp:extent cx="2857899" cy="5020376"/>
            <wp:effectExtent l="19050" t="0" r="0" b="0"/>
            <wp:docPr id="5" name="Obrázek 4" descr="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C9" w:rsidRDefault="002D73C9" w:rsidP="00AE63E6">
      <w:pPr>
        <w:pStyle w:val="Titulek"/>
        <w:rPr>
          <w:b w:val="0"/>
          <w:sz w:val="28"/>
          <w:u w:val="single"/>
        </w:rPr>
      </w:pPr>
      <w:r>
        <w:t xml:space="preserve">Obrázek </w:t>
      </w:r>
      <w:fldSimple w:instr=" SEQ Obrázek \* ARABIC ">
        <w:r w:rsidR="00CA22B5">
          <w:rPr>
            <w:noProof/>
          </w:rPr>
          <w:t>3</w:t>
        </w:r>
      </w:fldSimple>
      <w:r>
        <w:t xml:space="preserve"> - Vývojový diagram č. 1: Vývojový diagram programu</w:t>
      </w:r>
    </w:p>
    <w:p w:rsidR="0086268A" w:rsidRDefault="0086268A" w:rsidP="00AB1AC7">
      <w:pPr>
        <w:outlineLvl w:val="0"/>
      </w:pPr>
      <w:r>
        <w:rPr>
          <w:b/>
          <w:sz w:val="28"/>
          <w:u w:val="single"/>
        </w:rPr>
        <w:t>ZÁVĚR:</w:t>
      </w:r>
    </w:p>
    <w:p w:rsidR="00AB1AC7" w:rsidRDefault="00AB1AC7" w:rsidP="00AB1AC7">
      <w:pPr>
        <w:outlineLvl w:val="0"/>
      </w:pPr>
    </w:p>
    <w:p w:rsidR="00104F10" w:rsidRPr="00496784" w:rsidRDefault="00E62BC1" w:rsidP="00104F10">
      <w:pPr>
        <w:outlineLvl w:val="0"/>
      </w:pPr>
      <w:r>
        <w:t>Projekt se mi zpracovával sice s nechutí, jelikož jsem chtěl svůj čas investovat do jiných aktivit, které mě zajímají, ale přesto dobře. Na žádné chyby jsem v průběhu nenarazil, pouze s displejem jsem si nevěděl rady, ale později se ukázalo, že mi akorát nefunguje a bylo nutné koupit nový.</w:t>
      </w:r>
    </w:p>
    <w:sectPr w:rsidR="00104F10" w:rsidRPr="00496784" w:rsidSect="001B2FA9">
      <w:footerReference w:type="default" r:id="rId11"/>
      <w:pgSz w:w="11906" w:h="16838"/>
      <w:pgMar w:top="851" w:right="851" w:bottom="851" w:left="85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36A" w:rsidRDefault="0031236A">
      <w:r>
        <w:separator/>
      </w:r>
    </w:p>
  </w:endnote>
  <w:endnote w:type="continuationSeparator" w:id="0">
    <w:p w:rsidR="0031236A" w:rsidRDefault="00312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oronto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Aardvark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614"/>
      <w:gridCol w:w="1614"/>
      <w:gridCol w:w="2614"/>
      <w:gridCol w:w="2614"/>
    </w:tblGrid>
    <w:tr w:rsidR="0086268A">
      <w:trPr>
        <w:trHeight w:val="400"/>
      </w:trPr>
      <w:tc>
        <w:tcPr>
          <w:tcW w:w="3614" w:type="dxa"/>
          <w:vAlign w:val="center"/>
        </w:tcPr>
        <w:p w:rsidR="0086268A" w:rsidRDefault="0086268A" w:rsidP="004A68F7">
          <w:pPr>
            <w:pStyle w:val="Zpat"/>
            <w:jc w:val="center"/>
          </w:pPr>
          <w:r>
            <w:t xml:space="preserve">Jméno: </w:t>
          </w:r>
          <w:r w:rsidR="004A68F7">
            <w:t>Matouš ZATLOUKAL</w:t>
          </w:r>
        </w:p>
      </w:tc>
      <w:tc>
        <w:tcPr>
          <w:tcW w:w="1614" w:type="dxa"/>
          <w:vAlign w:val="center"/>
        </w:tcPr>
        <w:p w:rsidR="0086268A" w:rsidRDefault="00936EEC">
          <w:pPr>
            <w:pStyle w:val="Zpat"/>
            <w:jc w:val="center"/>
          </w:pPr>
          <w:r>
            <w:t>Třída: 4</w:t>
          </w:r>
          <w:r w:rsidR="004A68F7">
            <w:t>B</w:t>
          </w:r>
        </w:p>
      </w:tc>
      <w:tc>
        <w:tcPr>
          <w:tcW w:w="2614" w:type="dxa"/>
          <w:vAlign w:val="center"/>
        </w:tcPr>
        <w:p w:rsidR="0086268A" w:rsidRDefault="0086268A" w:rsidP="00AB555B">
          <w:pPr>
            <w:pStyle w:val="Zpat"/>
            <w:jc w:val="center"/>
          </w:pPr>
          <w:r>
            <w:t xml:space="preserve">Číslo </w:t>
          </w:r>
          <w:r w:rsidR="00AB555B">
            <w:t>úlohy</w:t>
          </w:r>
          <w:r>
            <w:t xml:space="preserve">: </w:t>
          </w:r>
          <w:r w:rsidR="00936EEC">
            <w:t>-</w:t>
          </w:r>
        </w:p>
      </w:tc>
      <w:tc>
        <w:tcPr>
          <w:tcW w:w="2614" w:type="dxa"/>
          <w:vAlign w:val="center"/>
        </w:tcPr>
        <w:p w:rsidR="00936EEC" w:rsidRDefault="0086268A" w:rsidP="00936EEC">
          <w:pPr>
            <w:pStyle w:val="Zpat"/>
            <w:jc w:val="center"/>
          </w:pPr>
          <w:r>
            <w:t xml:space="preserve">List: </w:t>
          </w:r>
          <w:r w:rsidR="00E357D5">
            <w:rPr>
              <w:rStyle w:val="slostrnky"/>
            </w:rPr>
            <w:fldChar w:fldCharType="begin"/>
          </w:r>
          <w:r>
            <w:rPr>
              <w:rStyle w:val="slostrnky"/>
            </w:rPr>
            <w:instrText xml:space="preserve"> PAGE </w:instrText>
          </w:r>
          <w:r w:rsidR="00E357D5">
            <w:rPr>
              <w:rStyle w:val="slostrnky"/>
            </w:rPr>
            <w:fldChar w:fldCharType="separate"/>
          </w:r>
          <w:r w:rsidR="004E4D7B">
            <w:rPr>
              <w:rStyle w:val="slostrnky"/>
              <w:noProof/>
            </w:rPr>
            <w:t>3</w:t>
          </w:r>
          <w:r w:rsidR="00E357D5">
            <w:rPr>
              <w:rStyle w:val="slostrnky"/>
            </w:rPr>
            <w:fldChar w:fldCharType="end"/>
          </w:r>
          <w:r w:rsidR="004A68F7">
            <w:rPr>
              <w:rStyle w:val="slostrnky"/>
            </w:rPr>
            <w:t>/</w:t>
          </w:r>
          <w:r w:rsidR="00936EEC">
            <w:rPr>
              <w:rStyle w:val="slostrnky"/>
            </w:rPr>
            <w:t>5</w:t>
          </w:r>
        </w:p>
      </w:tc>
    </w:tr>
  </w:tbl>
  <w:p w:rsidR="0086268A" w:rsidRDefault="0086268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36A" w:rsidRDefault="0031236A">
      <w:r>
        <w:separator/>
      </w:r>
    </w:p>
  </w:footnote>
  <w:footnote w:type="continuationSeparator" w:id="0">
    <w:p w:rsidR="0031236A" w:rsidRDefault="00312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5F55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7D48FF"/>
    <w:multiLevelType w:val="multilevel"/>
    <w:tmpl w:val="2828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B17F4D"/>
    <w:multiLevelType w:val="singleLevel"/>
    <w:tmpl w:val="69C06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>
    <w:nsid w:val="1A684BC4"/>
    <w:multiLevelType w:val="singleLevel"/>
    <w:tmpl w:val="68A4F0A6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4">
    <w:nsid w:val="1B9D03FE"/>
    <w:multiLevelType w:val="multilevel"/>
    <w:tmpl w:val="BE00AEBC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5">
    <w:nsid w:val="1BB7702A"/>
    <w:multiLevelType w:val="hybridMultilevel"/>
    <w:tmpl w:val="B338FFB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F62B86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7">
    <w:nsid w:val="2B615520"/>
    <w:multiLevelType w:val="hybridMultilevel"/>
    <w:tmpl w:val="6C4627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2420D4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3C5488A"/>
    <w:multiLevelType w:val="hybridMultilevel"/>
    <w:tmpl w:val="922889C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367262"/>
    <w:multiLevelType w:val="singleLevel"/>
    <w:tmpl w:val="F3BE48E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</w:abstractNum>
  <w:abstractNum w:abstractNumId="11">
    <w:nsid w:val="49685848"/>
    <w:multiLevelType w:val="hybridMultilevel"/>
    <w:tmpl w:val="9E023F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A04D3"/>
    <w:multiLevelType w:val="singleLevel"/>
    <w:tmpl w:val="902693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>
    <w:nsid w:val="4F540401"/>
    <w:multiLevelType w:val="hybridMultilevel"/>
    <w:tmpl w:val="17D25676"/>
    <w:lvl w:ilvl="0" w:tplc="D8B2B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512D6982"/>
    <w:multiLevelType w:val="hybridMultilevel"/>
    <w:tmpl w:val="FAECD06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3953AB"/>
    <w:multiLevelType w:val="hybridMultilevel"/>
    <w:tmpl w:val="23189A88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8FF6464"/>
    <w:multiLevelType w:val="hybridMultilevel"/>
    <w:tmpl w:val="5F8E278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125043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D420A2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E1C11B9"/>
    <w:multiLevelType w:val="hybridMultilevel"/>
    <w:tmpl w:val="347002E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E569B5"/>
    <w:multiLevelType w:val="singleLevel"/>
    <w:tmpl w:val="8D905EEA"/>
    <w:lvl w:ilvl="0">
      <w:start w:val="1"/>
      <w:numFmt w:val="decimal"/>
      <w:pStyle w:val="Styl1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21">
    <w:nsid w:val="66DE1351"/>
    <w:multiLevelType w:val="singleLevel"/>
    <w:tmpl w:val="68A4F0A6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22">
    <w:nsid w:val="68BC5280"/>
    <w:multiLevelType w:val="hybridMultilevel"/>
    <w:tmpl w:val="78E207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942552"/>
    <w:multiLevelType w:val="hybridMultilevel"/>
    <w:tmpl w:val="D30614A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E4516A6"/>
    <w:multiLevelType w:val="hybridMultilevel"/>
    <w:tmpl w:val="2BD288A0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EFB3DB7"/>
    <w:multiLevelType w:val="multilevel"/>
    <w:tmpl w:val="A2226E8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FAE0F1D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18"/>
  </w:num>
  <w:num w:numId="5">
    <w:abstractNumId w:val="1"/>
  </w:num>
  <w:num w:numId="6">
    <w:abstractNumId w:val="20"/>
  </w:num>
  <w:num w:numId="7">
    <w:abstractNumId w:val="4"/>
  </w:num>
  <w:num w:numId="8">
    <w:abstractNumId w:val="6"/>
  </w:num>
  <w:num w:numId="9">
    <w:abstractNumId w:val="26"/>
  </w:num>
  <w:num w:numId="10">
    <w:abstractNumId w:val="25"/>
  </w:num>
  <w:num w:numId="11">
    <w:abstractNumId w:val="3"/>
  </w:num>
  <w:num w:numId="12">
    <w:abstractNumId w:val="21"/>
  </w:num>
  <w:num w:numId="13">
    <w:abstractNumId w:val="10"/>
  </w:num>
  <w:num w:numId="14">
    <w:abstractNumId w:val="8"/>
  </w:num>
  <w:num w:numId="15">
    <w:abstractNumId w:val="12"/>
  </w:num>
  <w:num w:numId="16">
    <w:abstractNumId w:val="13"/>
  </w:num>
  <w:num w:numId="17">
    <w:abstractNumId w:val="7"/>
  </w:num>
  <w:num w:numId="18">
    <w:abstractNumId w:val="16"/>
  </w:num>
  <w:num w:numId="19">
    <w:abstractNumId w:val="24"/>
  </w:num>
  <w:num w:numId="20">
    <w:abstractNumId w:val="23"/>
  </w:num>
  <w:num w:numId="21">
    <w:abstractNumId w:val="9"/>
  </w:num>
  <w:num w:numId="22">
    <w:abstractNumId w:val="11"/>
  </w:num>
  <w:num w:numId="23">
    <w:abstractNumId w:val="19"/>
  </w:num>
  <w:num w:numId="24">
    <w:abstractNumId w:val="15"/>
  </w:num>
  <w:num w:numId="25">
    <w:abstractNumId w:val="5"/>
  </w:num>
  <w:num w:numId="26">
    <w:abstractNumId w:val="14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6903"/>
    <w:rsid w:val="00000F1B"/>
    <w:rsid w:val="000047E2"/>
    <w:rsid w:val="00022E44"/>
    <w:rsid w:val="000723F9"/>
    <w:rsid w:val="00081FC7"/>
    <w:rsid w:val="000875D7"/>
    <w:rsid w:val="000915C7"/>
    <w:rsid w:val="00093B81"/>
    <w:rsid w:val="000A7C22"/>
    <w:rsid w:val="000B4668"/>
    <w:rsid w:val="000C1188"/>
    <w:rsid w:val="000C6375"/>
    <w:rsid w:val="000C76B8"/>
    <w:rsid w:val="000E25BC"/>
    <w:rsid w:val="00101196"/>
    <w:rsid w:val="00104F10"/>
    <w:rsid w:val="001276D0"/>
    <w:rsid w:val="001400CB"/>
    <w:rsid w:val="00144BDC"/>
    <w:rsid w:val="00146AA5"/>
    <w:rsid w:val="00150F67"/>
    <w:rsid w:val="00151775"/>
    <w:rsid w:val="00156DF7"/>
    <w:rsid w:val="00165927"/>
    <w:rsid w:val="00170290"/>
    <w:rsid w:val="001709BA"/>
    <w:rsid w:val="001B2FA9"/>
    <w:rsid w:val="001C0386"/>
    <w:rsid w:val="001C76A6"/>
    <w:rsid w:val="001D7B35"/>
    <w:rsid w:val="001E4EDF"/>
    <w:rsid w:val="00201C23"/>
    <w:rsid w:val="00205CE0"/>
    <w:rsid w:val="0021254E"/>
    <w:rsid w:val="00232163"/>
    <w:rsid w:val="00244937"/>
    <w:rsid w:val="00246374"/>
    <w:rsid w:val="00251AF7"/>
    <w:rsid w:val="00270DB0"/>
    <w:rsid w:val="00274643"/>
    <w:rsid w:val="0028376F"/>
    <w:rsid w:val="00284B49"/>
    <w:rsid w:val="00287C2D"/>
    <w:rsid w:val="0029014D"/>
    <w:rsid w:val="002903E5"/>
    <w:rsid w:val="00292B97"/>
    <w:rsid w:val="002A3277"/>
    <w:rsid w:val="002B1D9D"/>
    <w:rsid w:val="002C0F38"/>
    <w:rsid w:val="002C6F85"/>
    <w:rsid w:val="002D73C9"/>
    <w:rsid w:val="002E4134"/>
    <w:rsid w:val="002E7FED"/>
    <w:rsid w:val="002F091A"/>
    <w:rsid w:val="003056F7"/>
    <w:rsid w:val="0031236A"/>
    <w:rsid w:val="00317FD5"/>
    <w:rsid w:val="0032345B"/>
    <w:rsid w:val="00372940"/>
    <w:rsid w:val="00377990"/>
    <w:rsid w:val="003B4FE0"/>
    <w:rsid w:val="003C0377"/>
    <w:rsid w:val="003C14C5"/>
    <w:rsid w:val="003C3F30"/>
    <w:rsid w:val="003D1E7E"/>
    <w:rsid w:val="003D6ABF"/>
    <w:rsid w:val="003D7052"/>
    <w:rsid w:val="003E25D2"/>
    <w:rsid w:val="003E3899"/>
    <w:rsid w:val="00406872"/>
    <w:rsid w:val="00426867"/>
    <w:rsid w:val="00447B63"/>
    <w:rsid w:val="00451012"/>
    <w:rsid w:val="00457631"/>
    <w:rsid w:val="00464BBC"/>
    <w:rsid w:val="0046773D"/>
    <w:rsid w:val="00470F0C"/>
    <w:rsid w:val="0047203F"/>
    <w:rsid w:val="00481680"/>
    <w:rsid w:val="00485A1E"/>
    <w:rsid w:val="00491B88"/>
    <w:rsid w:val="00496784"/>
    <w:rsid w:val="004A55A0"/>
    <w:rsid w:val="004A68F7"/>
    <w:rsid w:val="004B7DA4"/>
    <w:rsid w:val="004C5972"/>
    <w:rsid w:val="004D3D6C"/>
    <w:rsid w:val="004E4D7B"/>
    <w:rsid w:val="004F30F2"/>
    <w:rsid w:val="00507C2B"/>
    <w:rsid w:val="005121A8"/>
    <w:rsid w:val="00516903"/>
    <w:rsid w:val="00553166"/>
    <w:rsid w:val="00563830"/>
    <w:rsid w:val="0056474D"/>
    <w:rsid w:val="00597701"/>
    <w:rsid w:val="005A08CF"/>
    <w:rsid w:val="005A7E90"/>
    <w:rsid w:val="005B3841"/>
    <w:rsid w:val="005B4131"/>
    <w:rsid w:val="005B4538"/>
    <w:rsid w:val="005B467A"/>
    <w:rsid w:val="006339EE"/>
    <w:rsid w:val="00636A38"/>
    <w:rsid w:val="00642B86"/>
    <w:rsid w:val="006B31CF"/>
    <w:rsid w:val="006B3F57"/>
    <w:rsid w:val="006B761D"/>
    <w:rsid w:val="006B7819"/>
    <w:rsid w:val="006C5FE2"/>
    <w:rsid w:val="006D3AB3"/>
    <w:rsid w:val="006E5209"/>
    <w:rsid w:val="006F6703"/>
    <w:rsid w:val="00700ABB"/>
    <w:rsid w:val="00706C50"/>
    <w:rsid w:val="00735FD1"/>
    <w:rsid w:val="00745D59"/>
    <w:rsid w:val="00773E1F"/>
    <w:rsid w:val="00791ABA"/>
    <w:rsid w:val="00792439"/>
    <w:rsid w:val="007A6AF3"/>
    <w:rsid w:val="007C30B9"/>
    <w:rsid w:val="007E20A3"/>
    <w:rsid w:val="007E30CB"/>
    <w:rsid w:val="007E7EC7"/>
    <w:rsid w:val="007F0473"/>
    <w:rsid w:val="007F3A71"/>
    <w:rsid w:val="00802D30"/>
    <w:rsid w:val="00811E4A"/>
    <w:rsid w:val="00823037"/>
    <w:rsid w:val="00836B71"/>
    <w:rsid w:val="00845199"/>
    <w:rsid w:val="00861B9D"/>
    <w:rsid w:val="0086268A"/>
    <w:rsid w:val="008969F1"/>
    <w:rsid w:val="008A571D"/>
    <w:rsid w:val="008C58E7"/>
    <w:rsid w:val="008E371F"/>
    <w:rsid w:val="008F2BA2"/>
    <w:rsid w:val="008F76CB"/>
    <w:rsid w:val="009051F8"/>
    <w:rsid w:val="00912364"/>
    <w:rsid w:val="00915168"/>
    <w:rsid w:val="009153E7"/>
    <w:rsid w:val="00921296"/>
    <w:rsid w:val="00936EEC"/>
    <w:rsid w:val="00946409"/>
    <w:rsid w:val="009470B3"/>
    <w:rsid w:val="009512AD"/>
    <w:rsid w:val="009778AE"/>
    <w:rsid w:val="009825B9"/>
    <w:rsid w:val="00983193"/>
    <w:rsid w:val="0099624D"/>
    <w:rsid w:val="009B3B25"/>
    <w:rsid w:val="009E41FD"/>
    <w:rsid w:val="009E5BFE"/>
    <w:rsid w:val="00A21B5D"/>
    <w:rsid w:val="00A305BE"/>
    <w:rsid w:val="00A31256"/>
    <w:rsid w:val="00A31B29"/>
    <w:rsid w:val="00A46BA4"/>
    <w:rsid w:val="00A46D58"/>
    <w:rsid w:val="00A5582D"/>
    <w:rsid w:val="00A57671"/>
    <w:rsid w:val="00A65E42"/>
    <w:rsid w:val="00A678C7"/>
    <w:rsid w:val="00A72ECA"/>
    <w:rsid w:val="00A8188C"/>
    <w:rsid w:val="00A85BF0"/>
    <w:rsid w:val="00A959CF"/>
    <w:rsid w:val="00AA059E"/>
    <w:rsid w:val="00AB1AC7"/>
    <w:rsid w:val="00AB555B"/>
    <w:rsid w:val="00AC36CC"/>
    <w:rsid w:val="00AC7469"/>
    <w:rsid w:val="00AD356F"/>
    <w:rsid w:val="00AD7391"/>
    <w:rsid w:val="00AE63E6"/>
    <w:rsid w:val="00AF1503"/>
    <w:rsid w:val="00AF2B7E"/>
    <w:rsid w:val="00B16841"/>
    <w:rsid w:val="00B26E6C"/>
    <w:rsid w:val="00B33D02"/>
    <w:rsid w:val="00B50B81"/>
    <w:rsid w:val="00B572C9"/>
    <w:rsid w:val="00B90932"/>
    <w:rsid w:val="00BB10F9"/>
    <w:rsid w:val="00BC2148"/>
    <w:rsid w:val="00BC6CBE"/>
    <w:rsid w:val="00BE682E"/>
    <w:rsid w:val="00C10091"/>
    <w:rsid w:val="00C116D3"/>
    <w:rsid w:val="00C13E09"/>
    <w:rsid w:val="00C279DD"/>
    <w:rsid w:val="00C353B1"/>
    <w:rsid w:val="00C52524"/>
    <w:rsid w:val="00C6634D"/>
    <w:rsid w:val="00C83AC5"/>
    <w:rsid w:val="00C84844"/>
    <w:rsid w:val="00C9342D"/>
    <w:rsid w:val="00CA22B5"/>
    <w:rsid w:val="00CB270A"/>
    <w:rsid w:val="00CC4BD6"/>
    <w:rsid w:val="00CD272B"/>
    <w:rsid w:val="00CE280F"/>
    <w:rsid w:val="00CF2D8C"/>
    <w:rsid w:val="00D01AD6"/>
    <w:rsid w:val="00D078A9"/>
    <w:rsid w:val="00D120A6"/>
    <w:rsid w:val="00D169AC"/>
    <w:rsid w:val="00D30B31"/>
    <w:rsid w:val="00D408CE"/>
    <w:rsid w:val="00D45C6C"/>
    <w:rsid w:val="00D50927"/>
    <w:rsid w:val="00D604B8"/>
    <w:rsid w:val="00D702F9"/>
    <w:rsid w:val="00D76DDE"/>
    <w:rsid w:val="00D83FAD"/>
    <w:rsid w:val="00D96C04"/>
    <w:rsid w:val="00DA6B49"/>
    <w:rsid w:val="00DB2FCB"/>
    <w:rsid w:val="00E03B5A"/>
    <w:rsid w:val="00E146F3"/>
    <w:rsid w:val="00E2058F"/>
    <w:rsid w:val="00E30036"/>
    <w:rsid w:val="00E31B5E"/>
    <w:rsid w:val="00E357D5"/>
    <w:rsid w:val="00E51AC2"/>
    <w:rsid w:val="00E62BC1"/>
    <w:rsid w:val="00E6541F"/>
    <w:rsid w:val="00E65EEB"/>
    <w:rsid w:val="00E9504B"/>
    <w:rsid w:val="00EB4E57"/>
    <w:rsid w:val="00ED5056"/>
    <w:rsid w:val="00EE25A9"/>
    <w:rsid w:val="00EE6C50"/>
    <w:rsid w:val="00F148AF"/>
    <w:rsid w:val="00F2170D"/>
    <w:rsid w:val="00F26931"/>
    <w:rsid w:val="00F37815"/>
    <w:rsid w:val="00F43F35"/>
    <w:rsid w:val="00F70527"/>
    <w:rsid w:val="00F72C53"/>
    <w:rsid w:val="00F738AA"/>
    <w:rsid w:val="00F74BFB"/>
    <w:rsid w:val="00F83F56"/>
    <w:rsid w:val="00F844CE"/>
    <w:rsid w:val="00FA30BE"/>
    <w:rsid w:val="00FA7E4C"/>
    <w:rsid w:val="00FC007B"/>
    <w:rsid w:val="00FC26EB"/>
    <w:rsid w:val="00FC4067"/>
    <w:rsid w:val="00FD06AB"/>
    <w:rsid w:val="00FD7659"/>
    <w:rsid w:val="00FE0646"/>
    <w:rsid w:val="00FE3472"/>
    <w:rsid w:val="00FE45FF"/>
    <w:rsid w:val="00FF7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B2FA9"/>
    <w:rPr>
      <w:sz w:val="24"/>
    </w:rPr>
  </w:style>
  <w:style w:type="paragraph" w:styleId="Nadpis1">
    <w:name w:val="heading 1"/>
    <w:basedOn w:val="Normln"/>
    <w:next w:val="Normln"/>
    <w:qFormat/>
    <w:rsid w:val="001B2FA9"/>
    <w:pPr>
      <w:keepNext/>
      <w:jc w:val="center"/>
      <w:outlineLvl w:val="0"/>
    </w:pPr>
    <w:rPr>
      <w:sz w:val="32"/>
    </w:rPr>
  </w:style>
  <w:style w:type="paragraph" w:styleId="Nadpis2">
    <w:name w:val="heading 2"/>
    <w:basedOn w:val="Normln"/>
    <w:next w:val="Normln"/>
    <w:qFormat/>
    <w:rsid w:val="001B2FA9"/>
    <w:pPr>
      <w:keepNext/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rsid w:val="001B2FA9"/>
    <w:pPr>
      <w:keepNext/>
      <w:jc w:val="center"/>
      <w:outlineLvl w:val="2"/>
    </w:pPr>
    <w:rPr>
      <w:rFonts w:ascii="Arial" w:hAnsi="Arial"/>
      <w:noProof/>
      <w:sz w:val="40"/>
    </w:rPr>
  </w:style>
  <w:style w:type="paragraph" w:styleId="Nadpis4">
    <w:name w:val="heading 4"/>
    <w:basedOn w:val="Normln"/>
    <w:next w:val="Normln"/>
    <w:qFormat/>
    <w:rsid w:val="001B2FA9"/>
    <w:pPr>
      <w:keepNext/>
      <w:jc w:val="center"/>
      <w:outlineLvl w:val="3"/>
    </w:pPr>
    <w:rPr>
      <w:b/>
      <w:sz w:val="34"/>
    </w:rPr>
  </w:style>
  <w:style w:type="paragraph" w:styleId="Nadpis5">
    <w:name w:val="heading 5"/>
    <w:basedOn w:val="Normln"/>
    <w:next w:val="Normln"/>
    <w:qFormat/>
    <w:rsid w:val="001B2FA9"/>
    <w:pPr>
      <w:keepNext/>
      <w:outlineLvl w:val="4"/>
    </w:pPr>
    <w:rPr>
      <w:b/>
      <w:sz w:val="36"/>
    </w:rPr>
  </w:style>
  <w:style w:type="paragraph" w:styleId="Nadpis6">
    <w:name w:val="heading 6"/>
    <w:basedOn w:val="Normln"/>
    <w:next w:val="Normln"/>
    <w:qFormat/>
    <w:rsid w:val="001B2FA9"/>
    <w:pPr>
      <w:keepNext/>
      <w:outlineLvl w:val="5"/>
    </w:pPr>
    <w:rPr>
      <w:b/>
      <w:sz w:val="32"/>
    </w:rPr>
  </w:style>
  <w:style w:type="paragraph" w:styleId="Nadpis7">
    <w:name w:val="heading 7"/>
    <w:basedOn w:val="Normln"/>
    <w:next w:val="Normln"/>
    <w:qFormat/>
    <w:rsid w:val="001B2FA9"/>
    <w:pPr>
      <w:keepNext/>
      <w:jc w:val="center"/>
      <w:outlineLvl w:val="6"/>
    </w:pPr>
    <w:rPr>
      <w:b/>
    </w:rPr>
  </w:style>
  <w:style w:type="paragraph" w:styleId="Nadpis8">
    <w:name w:val="heading 8"/>
    <w:basedOn w:val="Normln"/>
    <w:next w:val="Normln"/>
    <w:qFormat/>
    <w:rsid w:val="001B2FA9"/>
    <w:pPr>
      <w:keepNext/>
      <w:outlineLvl w:val="7"/>
    </w:pPr>
    <w:rPr>
      <w:b/>
    </w:rPr>
  </w:style>
  <w:style w:type="paragraph" w:styleId="Nadpis9">
    <w:name w:val="heading 9"/>
    <w:basedOn w:val="Normln"/>
    <w:next w:val="Normln"/>
    <w:qFormat/>
    <w:rsid w:val="001B2FA9"/>
    <w:pPr>
      <w:keepNext/>
      <w:ind w:left="1416"/>
      <w:outlineLvl w:val="8"/>
    </w:pPr>
    <w:rPr>
      <w:b/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1B2FA9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1B2FA9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1B2FA9"/>
  </w:style>
  <w:style w:type="paragraph" w:customStyle="1" w:styleId="Styl1">
    <w:name w:val="Styl1"/>
    <w:basedOn w:val="Normln"/>
    <w:rsid w:val="001B2FA9"/>
    <w:pPr>
      <w:numPr>
        <w:numId w:val="6"/>
      </w:numPr>
      <w:spacing w:before="120" w:after="120"/>
    </w:pPr>
    <w:rPr>
      <w:i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D3AB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D3AB3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457631"/>
    <w:pPr>
      <w:spacing w:before="100" w:beforeAutospacing="1" w:after="100" w:afterAutospacing="1"/>
    </w:pPr>
    <w:rPr>
      <w:szCs w:val="24"/>
    </w:rPr>
  </w:style>
  <w:style w:type="character" w:styleId="Zstupntext">
    <w:name w:val="Placeholder Text"/>
    <w:basedOn w:val="Standardnpsmoodstavce"/>
    <w:uiPriority w:val="99"/>
    <w:semiHidden/>
    <w:rsid w:val="00AC7469"/>
    <w:rPr>
      <w:color w:val="808080"/>
    </w:rPr>
  </w:style>
  <w:style w:type="paragraph" w:styleId="Odstavecseseznamem">
    <w:name w:val="List Paragraph"/>
    <w:basedOn w:val="Normln"/>
    <w:uiPriority w:val="34"/>
    <w:qFormat/>
    <w:rsid w:val="00FA30BE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FA30BE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sz w:val="32"/>
    </w:rPr>
  </w:style>
  <w:style w:type="paragraph" w:styleId="Nadpis2">
    <w:name w:val="heading 2"/>
    <w:basedOn w:val="Normln"/>
    <w:next w:val="Normln"/>
    <w:qFormat/>
    <w:pPr>
      <w:keepNext/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jc w:val="center"/>
      <w:outlineLvl w:val="2"/>
    </w:pPr>
    <w:rPr>
      <w:rFonts w:ascii="Arial" w:hAnsi="Arial"/>
      <w:noProof/>
      <w:sz w:val="40"/>
    </w:rPr>
  </w:style>
  <w:style w:type="paragraph" w:styleId="Nadpis4">
    <w:name w:val="heading 4"/>
    <w:basedOn w:val="Normln"/>
    <w:next w:val="Normln"/>
    <w:qFormat/>
    <w:pPr>
      <w:keepNext/>
      <w:jc w:val="center"/>
      <w:outlineLvl w:val="3"/>
    </w:pPr>
    <w:rPr>
      <w:b/>
      <w:sz w:val="34"/>
    </w:rPr>
  </w:style>
  <w:style w:type="paragraph" w:styleId="Nadpis5">
    <w:name w:val="heading 5"/>
    <w:basedOn w:val="Normln"/>
    <w:next w:val="Normln"/>
    <w:qFormat/>
    <w:pPr>
      <w:keepNext/>
      <w:outlineLvl w:val="4"/>
    </w:pPr>
    <w:rPr>
      <w:b/>
      <w:sz w:val="36"/>
    </w:rPr>
  </w:style>
  <w:style w:type="paragraph" w:styleId="Nadpis6">
    <w:name w:val="heading 6"/>
    <w:basedOn w:val="Normln"/>
    <w:next w:val="Normln"/>
    <w:qFormat/>
    <w:pPr>
      <w:keepNext/>
      <w:outlineLvl w:val="5"/>
    </w:pPr>
    <w:rPr>
      <w:b/>
      <w:sz w:val="32"/>
    </w:rPr>
  </w:style>
  <w:style w:type="paragraph" w:styleId="Nadpis7">
    <w:name w:val="heading 7"/>
    <w:basedOn w:val="Normln"/>
    <w:next w:val="Normln"/>
    <w:qFormat/>
    <w:pPr>
      <w:keepNext/>
      <w:jc w:val="center"/>
      <w:outlineLvl w:val="6"/>
    </w:pPr>
    <w:rPr>
      <w:b/>
    </w:rPr>
  </w:style>
  <w:style w:type="paragraph" w:styleId="Nadpis8">
    <w:name w:val="heading 8"/>
    <w:basedOn w:val="Normln"/>
    <w:next w:val="Normln"/>
    <w:qFormat/>
    <w:pPr>
      <w:keepNext/>
      <w:outlineLvl w:val="7"/>
    </w:pPr>
    <w:rPr>
      <w:b/>
    </w:rPr>
  </w:style>
  <w:style w:type="paragraph" w:styleId="Nadpis9">
    <w:name w:val="heading 9"/>
    <w:basedOn w:val="Normln"/>
    <w:next w:val="Normln"/>
    <w:qFormat/>
    <w:pPr>
      <w:keepNext/>
      <w:ind w:left="1416"/>
      <w:outlineLvl w:val="8"/>
    </w:pPr>
    <w:rPr>
      <w:b/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</w:style>
  <w:style w:type="paragraph" w:customStyle="1" w:styleId="Styl1">
    <w:name w:val="Styl1"/>
    <w:basedOn w:val="Normln"/>
    <w:pPr>
      <w:numPr>
        <w:numId w:val="6"/>
      </w:numPr>
      <w:spacing w:before="120" w:after="120"/>
    </w:pPr>
    <w:rPr>
      <w:i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D3AB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D3AB3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457631"/>
    <w:pPr>
      <w:spacing w:before="100" w:beforeAutospacing="1" w:after="100" w:afterAutospacing="1"/>
    </w:pPr>
    <w:rPr>
      <w:szCs w:val="24"/>
    </w:rPr>
  </w:style>
  <w:style w:type="character" w:styleId="Zstupntext">
    <w:name w:val="Placeholder Text"/>
    <w:basedOn w:val="Standardnpsmoodstavce"/>
    <w:uiPriority w:val="99"/>
    <w:semiHidden/>
    <w:rsid w:val="00AC746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ablony\Protokol%20ELM%202002_03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30DA0-493D-4258-9CFD-596278A68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 ELM 2002_03.dot</Template>
  <TotalTime>1308</TotalTime>
  <Pages>4</Pages>
  <Words>276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Vyšší odborná škola a Střední průmyslová škola elektrotechnická</vt:lpstr>
      <vt:lpstr>Vyšší odborná škola a Střední průmyslová škola elektrotechnická</vt:lpstr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Vyšší odborná škola a Střední průmyslová škola elektrotechnická</dc:title>
  <dc:creator>Monika ERBESOVÁ</dc:creator>
  <cp:lastModifiedBy>Matouš Zatloukal</cp:lastModifiedBy>
  <cp:revision>120</cp:revision>
  <cp:lastPrinted>2003-09-12T10:46:00Z</cp:lastPrinted>
  <dcterms:created xsi:type="dcterms:W3CDTF">2021-03-02T13:31:00Z</dcterms:created>
  <dcterms:modified xsi:type="dcterms:W3CDTF">2022-02-28T16:07:00Z</dcterms:modified>
</cp:coreProperties>
</file>